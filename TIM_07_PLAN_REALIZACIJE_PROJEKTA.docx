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Tijeloteksta"/>
        <w:rPr>
          <w:lang w:val="sr-Latn-CS"/>
        </w:rPr>
      </w:pPr>
    </w:p>
    <w:p w:rsidR="004E610C" w:rsidRPr="004E610C" w:rsidRDefault="004E610C" w:rsidP="004E610C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F52A4E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Golay(23,12)</w:t>
      </w:r>
    </w:p>
    <w:p w:rsidR="006D0694" w:rsidRDefault="006D0694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Naslov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Naslov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2343C5" w:rsidRPr="006F61C6" w:rsidTr="00280CEF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BC62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4.11.2015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BC62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Almir Gusinjac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Naslov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382BDE" w:rsidRDefault="002C0854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2C0854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2C0854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 w:rsidR="00382BDE"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4</w:t>
      </w:r>
      <w:r w:rsidR="002C0854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4</w:t>
      </w:r>
      <w:r w:rsidR="002C0854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4</w:t>
      </w:r>
      <w:r w:rsidR="002C0854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5</w:t>
      </w:r>
      <w:r w:rsidR="002C0854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5</w:t>
      </w:r>
      <w:r w:rsidR="002C0854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7</w:t>
      </w:r>
      <w:r w:rsidR="002C0854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7</w:t>
      </w:r>
      <w:r w:rsidR="002C0854">
        <w:rPr>
          <w:noProof/>
        </w:rPr>
        <w:fldChar w:fldCharType="end"/>
      </w:r>
    </w:p>
    <w:p w:rsidR="00382BDE" w:rsidRDefault="00382BDE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7</w:t>
      </w:r>
      <w:r w:rsidR="002C0854">
        <w:rPr>
          <w:noProof/>
        </w:rPr>
        <w:fldChar w:fldCharType="end"/>
      </w:r>
    </w:p>
    <w:p w:rsidR="00382BDE" w:rsidRDefault="00382BDE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7</w:t>
      </w:r>
      <w:r w:rsidR="002C0854">
        <w:rPr>
          <w:noProof/>
        </w:rPr>
        <w:fldChar w:fldCharType="end"/>
      </w:r>
    </w:p>
    <w:p w:rsidR="00382BDE" w:rsidRDefault="00382BDE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7</w:t>
      </w:r>
      <w:r w:rsidR="002C0854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 w:rsidR="002C0854"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2C0854">
        <w:rPr>
          <w:noProof/>
        </w:rPr>
      </w:r>
      <w:r w:rsidR="002C0854">
        <w:rPr>
          <w:noProof/>
        </w:rPr>
        <w:fldChar w:fldCharType="separate"/>
      </w:r>
      <w:r>
        <w:rPr>
          <w:noProof/>
        </w:rPr>
        <w:t>7</w:t>
      </w:r>
      <w:r w:rsidR="002C0854">
        <w:rPr>
          <w:noProof/>
        </w:rPr>
        <w:fldChar w:fldCharType="end"/>
      </w:r>
    </w:p>
    <w:p w:rsidR="002343C5" w:rsidRPr="006F61C6" w:rsidRDefault="002C0854">
      <w:pPr>
        <w:pStyle w:val="Naslov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Naslov1"/>
        <w:numPr>
          <w:ilvl w:val="0"/>
          <w:numId w:val="5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Tijeloteksta"/>
        <w:rPr>
          <w:lang w:val="sr-Latn-CS"/>
        </w:rPr>
      </w:pPr>
      <w:r w:rsidRPr="0006348E">
        <w:rPr>
          <w:lang w:val="sr-Latn-CS"/>
        </w:rPr>
        <w:t xml:space="preserve">Cilj </w:t>
      </w:r>
      <w:r w:rsidR="006D0694" w:rsidRPr="0006348E">
        <w:rPr>
          <w:lang w:val="sr-Latn-CS"/>
        </w:rPr>
        <w:t xml:space="preserve">dokumenta </w:t>
      </w:r>
      <w:r w:rsidRPr="0006348E">
        <w:rPr>
          <w:lang w:val="sr-Latn-CS"/>
        </w:rPr>
        <w:t xml:space="preserve">je definisanje </w:t>
      </w:r>
      <w:r w:rsidR="006D0694" w:rsidRPr="0006348E">
        <w:rPr>
          <w:lang w:val="sr-Latn-CS"/>
        </w:rPr>
        <w:t xml:space="preserve">zadataka i njihovo </w:t>
      </w:r>
      <w:r w:rsidRPr="0006348E">
        <w:rPr>
          <w:lang w:val="sr-Latn-CS"/>
        </w:rPr>
        <w:t>organiz</w:t>
      </w:r>
      <w:r w:rsidR="006D0694" w:rsidRPr="0006348E">
        <w:rPr>
          <w:lang w:val="sr-Latn-CS"/>
        </w:rPr>
        <w:t>ovanje</w:t>
      </w:r>
      <w:r w:rsidRPr="0006348E">
        <w:rPr>
          <w:lang w:val="sr-Latn-CS"/>
        </w:rPr>
        <w:t xml:space="preserve"> u faze i iteracije</w:t>
      </w:r>
      <w:r w:rsidR="006D0694" w:rsidRPr="0006348E">
        <w:rPr>
          <w:lang w:val="sr-Latn-CS"/>
        </w:rPr>
        <w:t xml:space="preserve"> potrebne za implementaciju </w:t>
      </w:r>
      <w:r w:rsidR="00B41C7C" w:rsidRPr="0006348E">
        <w:rPr>
          <w:lang w:val="sr-Latn-CS"/>
        </w:rPr>
        <w:t>aplikacije za dodiranje i dekodirane bloka binarnih brojeva korišćenjem cikličnog Golay(23,12) koda.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Naslov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CD57BF" w:rsidRDefault="006D0694">
      <w:pPr>
        <w:pStyle w:val="Tijeloteksta"/>
        <w:rPr>
          <w:lang w:val="sr-Latn-CS"/>
        </w:rPr>
      </w:pPr>
      <w:r w:rsidRPr="00CD57BF">
        <w:rPr>
          <w:lang w:val="sr-Latn-CS"/>
        </w:rPr>
        <w:t>Dokument opisuje opšti plan koji</w:t>
      </w:r>
      <w:r w:rsidR="00471EE5" w:rsidRPr="00CD57BF">
        <w:rPr>
          <w:lang w:val="sr-Latn-CS"/>
        </w:rPr>
        <w:t xml:space="preserve"> će biti korišćen od strane TIM-07</w:t>
      </w:r>
      <w:r w:rsidRPr="00CD57BF">
        <w:rPr>
          <w:lang w:val="sr-Latn-CS"/>
        </w:rPr>
        <w:t xml:space="preserve"> za </w:t>
      </w:r>
      <w:r w:rsidR="006D41CE" w:rsidRPr="00CD57BF">
        <w:rPr>
          <w:lang w:val="sr-Latn-CS"/>
        </w:rPr>
        <w:t>razvoj</w:t>
      </w:r>
      <w:r w:rsidR="00471EE5" w:rsidRPr="00CD57BF">
        <w:rPr>
          <w:lang w:val="sr-Latn-CS"/>
        </w:rPr>
        <w:t xml:space="preserve"> za razvoj aplikacije za kodiranje namenje</w:t>
      </w:r>
      <w:r w:rsidR="002B23F4" w:rsidRPr="00CD57BF">
        <w:rPr>
          <w:lang w:val="sr-Latn-CS"/>
        </w:rPr>
        <w:t>ne za edukativne svrhe.</w:t>
      </w:r>
    </w:p>
    <w:p w:rsidR="002343C5" w:rsidRPr="006F61C6" w:rsidRDefault="006D41CE">
      <w:pPr>
        <w:pStyle w:val="Tijeloteksta"/>
        <w:rPr>
          <w:lang w:val="sr-Latn-CS"/>
        </w:rPr>
      </w:pPr>
      <w:r w:rsidRPr="00CD57BF">
        <w:rPr>
          <w:lang w:val="sr-Latn-CS"/>
        </w:rPr>
        <w:t xml:space="preserve">Plan opisan u ovom dokumentu zasnovan je na opisu sistema koji se želi razviti datom u predlogu projekta </w:t>
      </w:r>
      <w:r w:rsidR="002343C5" w:rsidRPr="00CD57BF">
        <w:rPr>
          <w:lang w:val="sr-Latn-CS"/>
        </w:rPr>
        <w:t>[1].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41CE">
      <w:pPr>
        <w:pStyle w:val="Naslov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Tijeloteksta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Pr="008C23F2" w:rsidRDefault="00F21B25" w:rsidP="003D5CA3">
      <w:pPr>
        <w:pStyle w:val="Tij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Golay(23,12)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D45A19">
        <w:rPr>
          <w:lang w:val="sr-Latn-CS"/>
        </w:rPr>
        <w:t>Golay(23,12)-TIM-07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C20712">
        <w:rPr>
          <w:lang w:val="sr-Latn-CS"/>
        </w:rPr>
        <w:t>, 2015</w:t>
      </w:r>
      <w:r w:rsidR="002343C5" w:rsidRPr="006F61C6">
        <w:rPr>
          <w:lang w:val="sr-Latn-CS"/>
        </w:rPr>
        <w:t xml:space="preserve">, </w:t>
      </w:r>
      <w:r w:rsidR="00D45A19" w:rsidRPr="008C23F2">
        <w:rPr>
          <w:lang w:val="sr-Latn-CS"/>
        </w:rPr>
        <w:t>TIM-07</w:t>
      </w:r>
      <w:r w:rsidR="002343C5" w:rsidRPr="008C23F2">
        <w:rPr>
          <w:lang w:val="sr-Latn-CS"/>
        </w:rPr>
        <w:t>.</w:t>
      </w:r>
    </w:p>
    <w:p w:rsidR="00260B17" w:rsidRPr="006F61C6" w:rsidRDefault="00F21B25" w:rsidP="003D5CA3">
      <w:pPr>
        <w:pStyle w:val="Tij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Golay(23,12)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D45A19">
        <w:rPr>
          <w:lang w:val="sr-Latn-CS"/>
        </w:rPr>
        <w:t>2015, TIM-07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Naslov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Tijeloteksta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Tijeloteksta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Tijeloteksta"/>
        <w:rPr>
          <w:lang w:val="sr-Latn-CS"/>
        </w:rPr>
      </w:pPr>
    </w:p>
    <w:p w:rsidR="002343C5" w:rsidRPr="006F61C6" w:rsidRDefault="00B549D9">
      <w:pPr>
        <w:pStyle w:val="Tijeloteksta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Tij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4819"/>
        <w:gridCol w:w="2601"/>
      </w:tblGrid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Tij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Tij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Tijeloteksta"/>
        <w:rPr>
          <w:lang w:val="sr-Latn-CS"/>
        </w:rPr>
      </w:pPr>
    </w:p>
    <w:p w:rsidR="002343C5" w:rsidRPr="006F61C6" w:rsidRDefault="003C6C27">
      <w:pPr>
        <w:pStyle w:val="Tijeloteksta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Tijeloteksta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Naslov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:rsidR="004561C7" w:rsidRDefault="00CC420E">
      <w:pPr>
        <w:pStyle w:val="Tijeloteksta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8556FA">
        <w:rPr>
          <w:lang w:val="sr-Latn-CS"/>
        </w:rPr>
        <w:t>Golay(23,12)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Tijeloteksta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CC6879">
        <w:rPr>
          <w:b/>
          <w:lang w:val="sr-Latn-CS"/>
        </w:rPr>
        <w:t>TIM-07</w:t>
      </w:r>
      <w:r w:rsidRPr="004561C7">
        <w:rPr>
          <w:b/>
          <w:lang w:val="sr-Latn-CS"/>
        </w:rPr>
        <w:t>_Raspored_aktivnosti.mpp</w:t>
      </w:r>
    </w:p>
    <w:p w:rsidR="002343C5" w:rsidRPr="006F61C6" w:rsidRDefault="00D36260">
      <w:pPr>
        <w:pStyle w:val="Naslov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Tijeloteksta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Tij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Tij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Tij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Tijeloteksta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Tijeloteksta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 w:val="restart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Tijeloteksta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Tijeloteksta"/>
        <w:rPr>
          <w:lang w:val="sr-Latn-CS"/>
        </w:rPr>
      </w:pPr>
    </w:p>
    <w:p w:rsidR="002343C5" w:rsidRPr="006F61C6" w:rsidRDefault="0046548E">
      <w:pPr>
        <w:pStyle w:val="Naslov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Tijeloteksta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Tijeloteksta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Naslov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Naslov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Tijeloteksta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F079EF" w:rsidRDefault="00F079EF">
      <w:pPr>
        <w:pStyle w:val="Tijeloteksta"/>
        <w:rPr>
          <w:lang w:val="sr-Latn-CS"/>
        </w:rPr>
      </w:pPr>
    </w:p>
    <w:p w:rsidR="00C4723D" w:rsidRPr="007C389C" w:rsidRDefault="00D26BD9" w:rsidP="00C4723D">
      <w:pPr>
        <w:pStyle w:val="Tijeloteksta"/>
        <w:jc w:val="center"/>
        <w:rPr>
          <w:noProof/>
          <w:sz w:val="32"/>
          <w:szCs w:val="32"/>
          <w:lang w:val="bs-Latn-BA" w:eastAsia="bs-Latn-BA"/>
        </w:rPr>
      </w:pPr>
      <w:r w:rsidRPr="007C389C">
        <w:rPr>
          <w:noProof/>
          <w:sz w:val="32"/>
          <w:szCs w:val="32"/>
          <w:lang w:val="bs-Latn-BA" w:eastAsia="bs-Latn-BA"/>
        </w:rPr>
        <w:t>Golay(23,12) projekat</w:t>
      </w:r>
    </w:p>
    <w:p w:rsidR="00D26BD9" w:rsidRDefault="002C0854" w:rsidP="00C4723D">
      <w:pPr>
        <w:pStyle w:val="Tijeloteksta"/>
        <w:jc w:val="center"/>
        <w:rPr>
          <w:lang w:val="sr-Latn-CS"/>
        </w:rPr>
      </w:pPr>
      <w:r>
        <w:rPr>
          <w:noProof/>
          <w:lang w:val="bs-Latn-BA" w:eastAsia="bs-Latn-BA"/>
        </w:rPr>
      </w:r>
      <w:r w:rsidRPr="002C0854">
        <w:rPr>
          <w:noProof/>
          <w:lang w:val="bs-Latn-BA" w:eastAsia="bs-Latn-BA"/>
        </w:rPr>
        <w:pict>
          <v:group id="_x0000_s1027" editas="canvas" style="width:439.35pt;height:172.5pt;mso-position-horizontal-relative:char;mso-position-vertical-relative:line" coordorigin="2357,1826" coordsize="7200,28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7;top:1826;width:7200;height:2827" o:preferrelative="f">
              <v:fill o:detectmouseclick="t"/>
              <v:path o:extrusionok="t" o:connecttype="none"/>
              <o:lock v:ext="edit" text="t"/>
            </v:shape>
            <v:rect id="_x0000_s1028" style="position:absolute;left:5113;top:2069;width:1473;height:579">
              <v:textbox>
                <w:txbxContent>
                  <w:p w:rsidR="00084785" w:rsidRDefault="00084785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084785" w:rsidRPr="00084785" w:rsidRDefault="00084785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Vođa projekta</w:t>
                    </w:r>
                  </w:p>
                </w:txbxContent>
              </v:textbox>
            </v:rect>
            <v:rect id="_x0000_s1029" style="position:absolute;left:7172;top:3280;width:1474;height:579">
              <v:textbox>
                <w:txbxContent>
                  <w:p w:rsidR="00676571" w:rsidRDefault="00676571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676571" w:rsidRPr="00084785" w:rsidRDefault="008135F6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Tester</w:t>
                    </w:r>
                  </w:p>
                </w:txbxContent>
              </v:textbox>
            </v:rect>
            <v:rect id="_x0000_s1030" style="position:absolute;left:5113;top:3280;width:1474;height:579">
              <v:textbox>
                <w:txbxContent>
                  <w:p w:rsidR="00676571" w:rsidRDefault="00676571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676571" w:rsidRPr="00084785" w:rsidRDefault="008135F6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Programer</w:t>
                    </w:r>
                  </w:p>
                </w:txbxContent>
              </v:textbox>
            </v:rect>
            <v:rect id="_x0000_s1031" style="position:absolute;left:3049;top:3280;width:1471;height:579">
              <v:textbox>
                <w:txbxContent>
                  <w:p w:rsidR="00676571" w:rsidRDefault="00676571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676571" w:rsidRPr="00084785" w:rsidRDefault="00334CB4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Dizajn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785;top:2648;width:2064;height:632;flip:y" o:connectortype="straight"/>
            <v:shape id="_x0000_s1034" type="#_x0000_t32" style="position:absolute;left:5849;top:2648;width:1;height:632" o:connectortype="straight"/>
            <v:shape id="_x0000_s1035" type="#_x0000_t32" style="position:absolute;left:5849;top:2648;width:2060;height:632" o:connectortype="straight"/>
            <w10:wrap type="none"/>
            <w10:anchorlock/>
          </v:group>
        </w:pict>
      </w:r>
    </w:p>
    <w:p w:rsidR="002343C5" w:rsidRPr="006F61C6" w:rsidRDefault="00C4723D">
      <w:pPr>
        <w:pStyle w:val="Naslov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Tijeloteksta"/>
        <w:rPr>
          <w:lang w:val="sr-Latn-CS"/>
        </w:rPr>
      </w:pPr>
      <w:r>
        <w:rPr>
          <w:lang w:val="sr-Latn-CS"/>
        </w:rPr>
        <w:t xml:space="preserve">Osobe identifikovane na organizacionom grafikonu u odeljku 8.1 čine </w:t>
      </w:r>
      <w:r w:rsidR="00262CAB">
        <w:rPr>
          <w:lang w:val="sr-Latn-CS"/>
        </w:rPr>
        <w:t>tim koji će razvijati projekat Golay(23,12)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Naslov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Tijeloteksta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Tij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2343C5" w:rsidRPr="006F61C6" w:rsidRDefault="00FD0ACA">
      <w:pPr>
        <w:pStyle w:val="Tij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w:rsidR="002343C5" w:rsidRPr="006F61C6" w:rsidRDefault="00FD0ACA">
      <w:pPr>
        <w:pStyle w:val="Tijeloteksta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Naslov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Tijeloteksta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721"/>
        <w:gridCol w:w="880"/>
        <w:gridCol w:w="947"/>
        <w:gridCol w:w="277"/>
        <w:gridCol w:w="1715"/>
        <w:gridCol w:w="570"/>
        <w:gridCol w:w="1232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631E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4307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E0F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45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E0F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0E0F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4377</w:t>
            </w:r>
            <w:r w:rsidR="00870F50" w:rsidRPr="00870F50">
              <w:rPr>
                <w:lang w:val="sr-Latn-CS"/>
              </w:rPr>
              <w:t>.00 Din.</w:t>
            </w:r>
          </w:p>
        </w:tc>
      </w:tr>
    </w:tbl>
    <w:p w:rsidR="002343C5" w:rsidRPr="006F61C6" w:rsidRDefault="002343C5">
      <w:pPr>
        <w:pStyle w:val="Tijeloteksta"/>
        <w:rPr>
          <w:lang w:val="sr-Latn-CS"/>
        </w:rPr>
      </w:pPr>
    </w:p>
    <w:sectPr w:rsidR="002343C5" w:rsidRPr="006F61C6" w:rsidSect="00280CE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B84" w:rsidRDefault="00DF2B84">
      <w:r>
        <w:separator/>
      </w:r>
    </w:p>
  </w:endnote>
  <w:endnote w:type="continuationSeparator" w:id="1">
    <w:p w:rsidR="00DF2B84" w:rsidRDefault="00DF2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C0854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2343C5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2343C5" w:rsidRDefault="002343C5">
    <w:pPr>
      <w:pStyle w:val="Podnoj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1D78F8" w:rsidRPr="001D78F8">
            <w:rPr>
              <w:lang w:val="sr-Latn-CS"/>
            </w:rPr>
            <w:t>TIM-07</w:t>
          </w:r>
          <w:r w:rsidRPr="001D78F8">
            <w:rPr>
              <w:lang w:val="sr-Latn-CS"/>
            </w:rPr>
            <w:t>,</w:t>
          </w:r>
          <w:r w:rsidRPr="006D0694">
            <w:rPr>
              <w:lang w:val="sr-Latn-CS"/>
            </w:rPr>
            <w:t xml:space="preserve"> </w:t>
          </w:r>
          <w:r w:rsidR="001D78F8">
            <w:rPr>
              <w:lang w:val="sr-Latn-CS"/>
            </w:rPr>
            <w:t>2015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C0854" w:rsidRPr="006D0694">
            <w:rPr>
              <w:rStyle w:val="Brojstranice"/>
              <w:lang w:val="sr-Latn-CS"/>
            </w:rPr>
            <w:fldChar w:fldCharType="begin"/>
          </w:r>
          <w:r w:rsidR="002343C5" w:rsidRPr="006D0694">
            <w:rPr>
              <w:rStyle w:val="Brojstranice"/>
              <w:lang w:val="sr-Latn-CS"/>
            </w:rPr>
            <w:instrText xml:space="preserve"> PAGE </w:instrText>
          </w:r>
          <w:r w:rsidR="002C0854" w:rsidRPr="006D0694">
            <w:rPr>
              <w:rStyle w:val="Brojstranice"/>
              <w:lang w:val="sr-Latn-CS"/>
            </w:rPr>
            <w:fldChar w:fldCharType="separate"/>
          </w:r>
          <w:r w:rsidR="007C389C">
            <w:rPr>
              <w:rStyle w:val="Brojstranice"/>
              <w:noProof/>
              <w:lang w:val="sr-Latn-CS"/>
            </w:rPr>
            <w:t>7</w:t>
          </w:r>
          <w:r w:rsidR="002C0854" w:rsidRPr="006D0694">
            <w:rPr>
              <w:rStyle w:val="Brojstranice"/>
              <w:lang w:val="sr-Latn-CS"/>
            </w:rPr>
            <w:fldChar w:fldCharType="end"/>
          </w:r>
          <w:r w:rsidR="002343C5" w:rsidRPr="006D0694">
            <w:rPr>
              <w:rStyle w:val="Brojstranice"/>
              <w:lang w:val="sr-Latn-CS"/>
            </w:rPr>
            <w:t xml:space="preserve"> </w:t>
          </w:r>
          <w:r w:rsidRPr="006D0694">
            <w:rPr>
              <w:rStyle w:val="Brojstranice"/>
              <w:lang w:val="sr-Latn-CS"/>
            </w:rPr>
            <w:t>od</w:t>
          </w:r>
          <w:r w:rsidR="002343C5" w:rsidRPr="006D0694">
            <w:rPr>
              <w:rStyle w:val="Brojstranice"/>
              <w:lang w:val="sr-Latn-CS"/>
            </w:rPr>
            <w:t xml:space="preserve"> </w:t>
          </w:r>
          <w:fldSimple w:instr=" NUMPAGES  \* MERGEFORMAT ">
            <w:r w:rsidR="007C389C" w:rsidRPr="007C389C">
              <w:rPr>
                <w:rStyle w:val="Brojstranice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Podnoje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B84" w:rsidRDefault="00DF2B84">
      <w:r>
        <w:separator/>
      </w:r>
    </w:p>
  </w:footnote>
  <w:footnote w:type="continuationSeparator" w:id="1">
    <w:p w:rsidR="00DF2B84" w:rsidRDefault="00DF2B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22697F" w:rsidRDefault="001D78F8">
    <w:pPr>
      <w:pBdr>
        <w:bottom w:val="single" w:sz="6" w:space="1" w:color="auto"/>
      </w:pBdr>
      <w:jc w:val="right"/>
      <w:rPr>
        <w:rFonts w:ascii="Arial" w:hAnsi="Arial"/>
        <w:b/>
        <w:color w:val="000000"/>
        <w:sz w:val="36"/>
        <w:lang w:val="sr-Latn-CS"/>
      </w:rPr>
    </w:pPr>
    <w:r w:rsidRPr="001D78F8">
      <w:rPr>
        <w:rFonts w:ascii="Arial" w:hAnsi="Arial"/>
        <w:b/>
        <w:color w:val="000000"/>
        <w:sz w:val="36"/>
      </w:rPr>
      <w:t>TIM</w:t>
    </w:r>
    <w:r>
      <w:rPr>
        <w:rFonts w:ascii="Arial" w:hAnsi="Arial"/>
        <w:b/>
        <w:color w:val="000000"/>
        <w:sz w:val="36"/>
      </w:rPr>
      <w:t>-07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Zaglavlj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22697F" w:rsidRDefault="00FA5A6C">
          <w:pPr>
            <w:rPr>
              <w:highlight w:val="yellow"/>
              <w:lang w:val="sr-Latn-CS"/>
            </w:rPr>
          </w:pPr>
          <w:r w:rsidRPr="00FA5A6C">
            <w:rPr>
              <w:lang w:val="sr-Latn-CS"/>
            </w:rPr>
            <w:t>Golay kodiranje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8A2B84">
            <w:rPr>
              <w:lang w:val="sr-Latn-CS"/>
            </w:rPr>
            <w:t>Datum</w:t>
          </w:r>
          <w:r w:rsidRPr="008A2B84">
            <w:rPr>
              <w:lang w:val="sr-Latn-CS"/>
            </w:rPr>
            <w:t xml:space="preserve">: </w:t>
          </w:r>
          <w:r w:rsidR="008A2B84" w:rsidRPr="008A2B84">
            <w:rPr>
              <w:lang w:val="sr-Latn-CS"/>
            </w:rPr>
            <w:t>04.11.2015</w:t>
          </w:r>
          <w:r w:rsidR="006F61C6" w:rsidRPr="008A2B8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07476A" w:rsidP="0022697F">
          <w:pPr>
            <w:rPr>
              <w:lang w:val="sr-Latn-CS"/>
            </w:rPr>
          </w:pPr>
          <w:r>
            <w:rPr>
              <w:lang w:val="sr-Latn-CS"/>
            </w:rPr>
            <w:t>TIM</w:t>
          </w:r>
          <w:r w:rsidR="0022697F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>
            <w:rPr>
              <w:lang w:val="sr-Latn-CS"/>
            </w:rPr>
            <w:t>7</w:t>
          </w:r>
        </w:p>
      </w:tc>
    </w:tr>
  </w:tbl>
  <w:p w:rsidR="002343C5" w:rsidRPr="006D0694" w:rsidRDefault="002343C5">
    <w:pPr>
      <w:pStyle w:val="Zaglavlje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Zaglavlj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1C6"/>
    <w:rsid w:val="000012A9"/>
    <w:rsid w:val="00044D21"/>
    <w:rsid w:val="0006348E"/>
    <w:rsid w:val="0007476A"/>
    <w:rsid w:val="00084785"/>
    <w:rsid w:val="000E0F21"/>
    <w:rsid w:val="000F5EE8"/>
    <w:rsid w:val="00103833"/>
    <w:rsid w:val="00146E46"/>
    <w:rsid w:val="00151CDF"/>
    <w:rsid w:val="00157DAE"/>
    <w:rsid w:val="00193228"/>
    <w:rsid w:val="001B128E"/>
    <w:rsid w:val="001D78F8"/>
    <w:rsid w:val="001F6798"/>
    <w:rsid w:val="00210E17"/>
    <w:rsid w:val="0022697F"/>
    <w:rsid w:val="002343C5"/>
    <w:rsid w:val="0024759A"/>
    <w:rsid w:val="00257501"/>
    <w:rsid w:val="00260B17"/>
    <w:rsid w:val="00262CAB"/>
    <w:rsid w:val="00280CEF"/>
    <w:rsid w:val="002B23F4"/>
    <w:rsid w:val="002C0854"/>
    <w:rsid w:val="003312BC"/>
    <w:rsid w:val="00334CB4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71EE5"/>
    <w:rsid w:val="00490DC7"/>
    <w:rsid w:val="00495821"/>
    <w:rsid w:val="004A22E8"/>
    <w:rsid w:val="004E610C"/>
    <w:rsid w:val="00525A35"/>
    <w:rsid w:val="0053248E"/>
    <w:rsid w:val="005430FA"/>
    <w:rsid w:val="00555767"/>
    <w:rsid w:val="00574004"/>
    <w:rsid w:val="005F3958"/>
    <w:rsid w:val="00614EF5"/>
    <w:rsid w:val="00676571"/>
    <w:rsid w:val="006776CF"/>
    <w:rsid w:val="006B2B39"/>
    <w:rsid w:val="006D0694"/>
    <w:rsid w:val="006D41CE"/>
    <w:rsid w:val="006F61C6"/>
    <w:rsid w:val="00733E86"/>
    <w:rsid w:val="007A2854"/>
    <w:rsid w:val="007B2D97"/>
    <w:rsid w:val="007C389C"/>
    <w:rsid w:val="007E1F8E"/>
    <w:rsid w:val="008135F6"/>
    <w:rsid w:val="0081471E"/>
    <w:rsid w:val="0084235B"/>
    <w:rsid w:val="00851B00"/>
    <w:rsid w:val="008556FA"/>
    <w:rsid w:val="00870F50"/>
    <w:rsid w:val="00875F13"/>
    <w:rsid w:val="008A2B84"/>
    <w:rsid w:val="008C23F2"/>
    <w:rsid w:val="008E3870"/>
    <w:rsid w:val="009207A8"/>
    <w:rsid w:val="0093054F"/>
    <w:rsid w:val="0099694D"/>
    <w:rsid w:val="00A355DD"/>
    <w:rsid w:val="00A631EF"/>
    <w:rsid w:val="00A73660"/>
    <w:rsid w:val="00AC06A4"/>
    <w:rsid w:val="00B357AD"/>
    <w:rsid w:val="00B40827"/>
    <w:rsid w:val="00B41C7C"/>
    <w:rsid w:val="00B549D9"/>
    <w:rsid w:val="00B657EC"/>
    <w:rsid w:val="00B75D52"/>
    <w:rsid w:val="00B93575"/>
    <w:rsid w:val="00BC6232"/>
    <w:rsid w:val="00BD39B8"/>
    <w:rsid w:val="00C20712"/>
    <w:rsid w:val="00C24B5D"/>
    <w:rsid w:val="00C30C23"/>
    <w:rsid w:val="00C4723D"/>
    <w:rsid w:val="00C502CA"/>
    <w:rsid w:val="00C75DBE"/>
    <w:rsid w:val="00CB6ED5"/>
    <w:rsid w:val="00CC420E"/>
    <w:rsid w:val="00CC6879"/>
    <w:rsid w:val="00CD57BF"/>
    <w:rsid w:val="00CF694C"/>
    <w:rsid w:val="00D26BD9"/>
    <w:rsid w:val="00D36260"/>
    <w:rsid w:val="00D45A19"/>
    <w:rsid w:val="00D97F08"/>
    <w:rsid w:val="00DB238C"/>
    <w:rsid w:val="00DF2B84"/>
    <w:rsid w:val="00DF310B"/>
    <w:rsid w:val="00E464F7"/>
    <w:rsid w:val="00EA1072"/>
    <w:rsid w:val="00EB4996"/>
    <w:rsid w:val="00EC70CF"/>
    <w:rsid w:val="00F079EF"/>
    <w:rsid w:val="00F21B25"/>
    <w:rsid w:val="00F334DC"/>
    <w:rsid w:val="00F52A4E"/>
    <w:rsid w:val="00F62203"/>
    <w:rsid w:val="00FA5A6C"/>
    <w:rsid w:val="00FD0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33">
          <o:proxy start="" idref="#_x0000_s1031" connectloc="0"/>
          <o:proxy end="" idref="#_x0000_s1028" connectloc="2"/>
        </o:r>
        <o:r id="V:Rule4" type="connector" idref="#_x0000_s1034">
          <o:proxy start="" idref="#_x0000_s1028" connectloc="2"/>
          <o:proxy end="" idref="#_x0000_s1030" connectloc="0"/>
        </o:r>
        <o:r id="V:Rule6" type="connector" idref="#_x0000_s1035">
          <o:proxy start="" idref="#_x0000_s1028" connectloc="2"/>
          <o:proxy end="" idref="#_x0000_s102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o">
    <w:name w:val="Normal"/>
    <w:qFormat/>
    <w:rsid w:val="00875F13"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no"/>
    <w:next w:val="Normalno"/>
    <w:qFormat/>
    <w:rsid w:val="00875F1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no"/>
    <w:qFormat/>
    <w:rsid w:val="00875F13"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no"/>
    <w:qFormat/>
    <w:rsid w:val="00875F13"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no"/>
    <w:qFormat/>
    <w:rsid w:val="00875F13"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no"/>
    <w:next w:val="Normalno"/>
    <w:qFormat/>
    <w:rsid w:val="00875F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no"/>
    <w:next w:val="Normalno"/>
    <w:qFormat/>
    <w:rsid w:val="00875F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no"/>
    <w:next w:val="Normalno"/>
    <w:qFormat/>
    <w:rsid w:val="00875F13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no"/>
    <w:next w:val="Normalno"/>
    <w:qFormat/>
    <w:rsid w:val="00875F1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no"/>
    <w:next w:val="Normalno"/>
    <w:qFormat/>
    <w:rsid w:val="00875F1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customStyle="1" w:styleId="Paragraph2">
    <w:name w:val="Paragraph2"/>
    <w:basedOn w:val="Normalno"/>
    <w:rsid w:val="00875F13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no"/>
    <w:next w:val="Normalno"/>
    <w:qFormat/>
    <w:rsid w:val="00875F13"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no"/>
    <w:qFormat/>
    <w:rsid w:val="00875F1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nouvlaenje">
    <w:name w:val="Normal Indent"/>
    <w:basedOn w:val="Normalno"/>
    <w:rsid w:val="00875F13"/>
    <w:pPr>
      <w:ind w:left="900" w:hanging="900"/>
    </w:pPr>
  </w:style>
  <w:style w:type="paragraph" w:styleId="Sadraj1">
    <w:name w:val="toc 1"/>
    <w:basedOn w:val="Normalno"/>
    <w:next w:val="Normalno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no"/>
    <w:next w:val="Normalno"/>
    <w:semiHidden/>
    <w:rsid w:val="00525A35"/>
    <w:pPr>
      <w:tabs>
        <w:tab w:val="right" w:pos="9015"/>
      </w:tabs>
      <w:ind w:left="432" w:right="720"/>
    </w:pPr>
  </w:style>
  <w:style w:type="paragraph" w:styleId="Sadraj3">
    <w:name w:val="toc 3"/>
    <w:basedOn w:val="Normalno"/>
    <w:next w:val="Normalno"/>
    <w:semiHidden/>
    <w:rsid w:val="00875F13"/>
    <w:pPr>
      <w:tabs>
        <w:tab w:val="right" w:pos="9360"/>
      </w:tabs>
      <w:ind w:left="864"/>
    </w:pPr>
  </w:style>
  <w:style w:type="paragraph" w:styleId="Zaglavlje">
    <w:name w:val="header"/>
    <w:basedOn w:val="Normalno"/>
    <w:rsid w:val="00875F13"/>
    <w:pPr>
      <w:tabs>
        <w:tab w:val="center" w:pos="4320"/>
        <w:tab w:val="right" w:pos="8640"/>
      </w:tabs>
    </w:pPr>
  </w:style>
  <w:style w:type="paragraph" w:styleId="Podnoje">
    <w:name w:val="footer"/>
    <w:basedOn w:val="Normalno"/>
    <w:rsid w:val="00875F13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paragrafa"/>
    <w:rsid w:val="00875F13"/>
  </w:style>
  <w:style w:type="paragraph" w:styleId="Sadraj4">
    <w:name w:val="toc 4"/>
    <w:basedOn w:val="Normalno"/>
    <w:next w:val="Normalno"/>
    <w:autoRedefine/>
    <w:semiHidden/>
    <w:rsid w:val="00875F13"/>
    <w:pPr>
      <w:ind w:left="600"/>
    </w:pPr>
  </w:style>
  <w:style w:type="paragraph" w:styleId="Sadraj5">
    <w:name w:val="toc 5"/>
    <w:basedOn w:val="Normalno"/>
    <w:next w:val="Normalno"/>
    <w:autoRedefine/>
    <w:semiHidden/>
    <w:rsid w:val="00875F13"/>
    <w:pPr>
      <w:ind w:left="800"/>
    </w:pPr>
  </w:style>
  <w:style w:type="paragraph" w:customStyle="1" w:styleId="Tabletext">
    <w:name w:val="Tabletext"/>
    <w:basedOn w:val="Normalno"/>
    <w:rsid w:val="00875F13"/>
    <w:pPr>
      <w:keepLines/>
      <w:spacing w:after="120"/>
    </w:pPr>
  </w:style>
  <w:style w:type="paragraph" w:styleId="Tijeloteksta">
    <w:name w:val="Body Text"/>
    <w:basedOn w:val="Normalno"/>
    <w:rsid w:val="00875F13"/>
    <w:pPr>
      <w:keepLines/>
      <w:spacing w:after="120"/>
      <w:ind w:left="720"/>
    </w:pPr>
  </w:style>
  <w:style w:type="paragraph" w:styleId="Sadraj6">
    <w:name w:val="toc 6"/>
    <w:basedOn w:val="Normalno"/>
    <w:next w:val="Normalno"/>
    <w:autoRedefine/>
    <w:semiHidden/>
    <w:rsid w:val="00875F13"/>
    <w:pPr>
      <w:ind w:left="1000"/>
    </w:pPr>
  </w:style>
  <w:style w:type="paragraph" w:styleId="Sadraj7">
    <w:name w:val="toc 7"/>
    <w:basedOn w:val="Normalno"/>
    <w:next w:val="Normalno"/>
    <w:autoRedefine/>
    <w:semiHidden/>
    <w:rsid w:val="00875F13"/>
    <w:pPr>
      <w:ind w:left="1200"/>
    </w:pPr>
  </w:style>
  <w:style w:type="paragraph" w:styleId="Sadraj8">
    <w:name w:val="toc 8"/>
    <w:basedOn w:val="Normalno"/>
    <w:next w:val="Normalno"/>
    <w:autoRedefine/>
    <w:semiHidden/>
    <w:rsid w:val="00875F13"/>
    <w:pPr>
      <w:ind w:left="1400"/>
    </w:pPr>
  </w:style>
  <w:style w:type="paragraph" w:styleId="Sadraj9">
    <w:name w:val="toc 9"/>
    <w:basedOn w:val="Normalno"/>
    <w:next w:val="Normalno"/>
    <w:autoRedefine/>
    <w:semiHidden/>
    <w:rsid w:val="00875F13"/>
    <w:pPr>
      <w:ind w:left="1600"/>
    </w:pPr>
  </w:style>
  <w:style w:type="paragraph" w:customStyle="1" w:styleId="nspace">
    <w:name w:val="n+ space"/>
    <w:rsid w:val="00875F13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rsid w:val="00875F13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paragraph" w:styleId="Tekstubalonu">
    <w:name w:val="Balloon Text"/>
    <w:basedOn w:val="Normalno"/>
    <w:link w:val="TekstubalonuZnak"/>
    <w:rsid w:val="00074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ubalonuZnak">
    <w:name w:val="Tekst u balonu Znak"/>
    <w:basedOn w:val="Zadanifontparagrafa"/>
    <w:link w:val="Tekstubalonu"/>
    <w:rsid w:val="0007476A"/>
    <w:rPr>
      <w:rFonts w:ascii="Tahoma" w:hAnsi="Tahoma" w:cs="Tahoma"/>
      <w:sz w:val="16"/>
      <w:szCs w:val="16"/>
      <w:lang w:val="en-US"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68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abab</Company>
  <LinksUpToDate>false</LinksUpToDate>
  <CharactersWithSpaces>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 b</cp:lastModifiedBy>
  <cp:revision>9</cp:revision>
  <cp:lastPrinted>1999-04-23T13:49:00Z</cp:lastPrinted>
  <dcterms:created xsi:type="dcterms:W3CDTF">2015-11-04T22:00:00Z</dcterms:created>
  <dcterms:modified xsi:type="dcterms:W3CDTF">2015-11-05T12:50:00Z</dcterms:modified>
</cp:coreProperties>
</file>